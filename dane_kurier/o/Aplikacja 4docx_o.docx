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983" w:type="pct"/>
        <w:tblInd w:w="-426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układu na imię i nazwisko, informacje kontaktowe i cel"/>
      </w:tblPr>
      <w:tblGrid>
        <w:gridCol w:w="10801"/>
      </w:tblGrid>
      <w:tr w:rsidR="00692703" w:rsidRPr="0090547D" w14:paraId="7ED0D76B" w14:textId="77777777" w:rsidTr="006D1038">
        <w:trPr>
          <w:trHeight w:hRule="exact" w:val="1418"/>
        </w:trPr>
        <w:tc>
          <w:tcPr>
            <w:tcW w:w="10800" w:type="dxa"/>
            <w:tcMar>
              <w:top w:w="0" w:type="dxa"/>
              <w:bottom w:w="0" w:type="dxa"/>
            </w:tcMar>
          </w:tcPr>
          <w:p w14:paraId="29F9FBD2" w14:textId="55A9F12C" w:rsidR="00692703" w:rsidRPr="0090547D" w:rsidRDefault="001B4736" w:rsidP="001B4736">
            <w:pPr>
              <w:pStyle w:val="Tytu"/>
              <w:jc w:val="left"/>
            </w:pPr>
            <w:r>
              <w:t xml:space="preserve">  </w:t>
            </w:r>
          </w:p>
          <w:p w14:paraId="763E6554" w14:textId="739616B9" w:rsidR="00692703" w:rsidRPr="0090547D" w:rsidRDefault="00DA5C57" w:rsidP="00913946">
            <w:pPr>
              <w:pStyle w:val="Informacjekontaktowe"/>
              <w:contextualSpacing w:val="0"/>
            </w:pPr>
            <w:r>
              <w:t xml:space="preserve">ul. </w:t>
            </w:r>
            <w:r w:rsidR="001B4736">
              <w:t>Weigla 8/23</w:t>
            </w:r>
            <w:r>
              <w:t>,</w:t>
            </w:r>
            <w:r w:rsidR="001B4736">
              <w:t xml:space="preserve"> Wrocław</w:t>
            </w:r>
            <w:r w:rsidR="00692703" w:rsidRPr="0090547D">
              <w:rPr>
                <w:lang w:bidi="pl-PL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110447767"/>
                <w:placeholder>
                  <w:docPart w:val="724203D115AA4C6B8D895EFC28F2AA2F"/>
                </w:placeholder>
                <w:temporary/>
                <w:showingPlcHdr/>
              </w:sdtPr>
              <w:sdtEndPr/>
              <w:sdtContent>
                <w:r w:rsidR="00B210A1">
                  <w:rPr>
                    <w:color w:val="auto"/>
                  </w:rPr>
                  <w:t>·</w:t>
                </w:r>
              </w:sdtContent>
            </w:sdt>
            <w:r w:rsidR="00B210A1">
              <w:rPr>
                <w:color w:val="auto"/>
              </w:rPr>
              <w:t xml:space="preserve"> </w:t>
            </w:r>
          </w:p>
          <w:p w14:paraId="52C230A4" w14:textId="5FF2AD11" w:rsidR="00692703" w:rsidRPr="0090547D" w:rsidRDefault="00692703" w:rsidP="00913946">
            <w:pPr>
              <w:pStyle w:val="Informacjekontaktowewyrnienie"/>
              <w:contextualSpacing w:val="0"/>
            </w:pPr>
          </w:p>
        </w:tc>
      </w:tr>
      <w:tr w:rsidR="009571D8" w:rsidRPr="00477229" w14:paraId="6F1E4DC8" w14:textId="77777777" w:rsidTr="006D1038">
        <w:tc>
          <w:tcPr>
            <w:tcW w:w="10800" w:type="dxa"/>
            <w:tcMar>
              <w:top w:w="432" w:type="dxa"/>
            </w:tcMar>
          </w:tcPr>
          <w:p w14:paraId="79D30BCE" w14:textId="6D7697E6" w:rsidR="00DA5C57" w:rsidRDefault="00DA5C57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To whom it may concern, </w:t>
            </w:r>
          </w:p>
          <w:p w14:paraId="2C84D270" w14:textId="77777777" w:rsidR="00DA5C57" w:rsidRDefault="00DA5C57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1AFF234D" w14:textId="7BE65ABC" w:rsidR="001A615F" w:rsidRDefault="001A615F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My name is </w:t>
            </w:r>
            <w:bookmarkStart w:id="0" w:name="_GoBack"/>
            <w:bookmarkEnd w:id="0"/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and I am a</w:t>
            </w:r>
            <w:r w:rsidR="001B4736" w:rsidRPr="001B473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graduate of the Authors High School for Self-Development "ASSA" in Wroc</w:t>
            </w:r>
            <w:r w:rsidR="00DB4C6E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l</w:t>
            </w:r>
            <w:r w:rsidR="001B4736" w:rsidRPr="001B473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aw.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I have just started </w:t>
            </w:r>
            <w:r w:rsidR="00F340E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Marketing and Social Media </w:t>
            </w:r>
            <w:r w:rsidR="00066AAE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s</w:t>
            </w:r>
            <w:r w:rsidR="00F340E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tudies at the WSB University in </w:t>
            </w:r>
            <w:r w:rsidR="00544049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Wroclaw</w:t>
            </w:r>
            <w:r w:rsidR="00F340E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and I am interested in </w:t>
            </w:r>
            <w:r w:rsidR="00315317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your offer</w:t>
            </w:r>
            <w:r w:rsidR="00F340E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. </w:t>
            </w:r>
          </w:p>
          <w:p w14:paraId="2B4AB53C" w14:textId="77777777" w:rsidR="00066AAE" w:rsidRDefault="00066AAE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7C307702" w14:textId="31245BD3" w:rsidR="00066AAE" w:rsidRDefault="00066AAE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I see working for </w:t>
            </w:r>
            <w:r w:rsidR="000402C2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you 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as a</w:t>
            </w:r>
            <w:r w:rsidR="007C2B99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n 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opportunity to gain experience and knowledge that will be useful and helpful in my future professional career. </w:t>
            </w:r>
          </w:p>
          <w:p w14:paraId="744C75E9" w14:textId="77777777" w:rsidR="00544049" w:rsidRDefault="00544049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6DFBC176" w14:textId="77777777" w:rsidR="00544049" w:rsidRDefault="00544049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EXPERIENCE:</w:t>
            </w:r>
          </w:p>
          <w:p w14:paraId="3AA43CDF" w14:textId="77777777" w:rsidR="00544049" w:rsidRDefault="00544049" w:rsidP="00913946">
            <w:p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16AA56CB" w14:textId="77777777" w:rsidR="00544049" w:rsidRDefault="00544049" w:rsidP="00544049">
            <w:pPr>
              <w:pStyle w:val="Akapitzlist"/>
              <w:numPr>
                <w:ilvl w:val="0"/>
                <w:numId w:val="17"/>
              </w:num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Since June 2021</w:t>
            </w:r>
          </w:p>
          <w:p w14:paraId="332DC657" w14:textId="2DC8BBB8" w:rsidR="00544049" w:rsidRDefault="00544049" w:rsidP="00544049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Waiter and </w:t>
            </w:r>
            <w:r w:rsidR="008D505C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b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artender </w:t>
            </w:r>
            <w:r w:rsidR="008D505C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in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clubs in Wroclaw (P1 Club)</w:t>
            </w:r>
          </w:p>
          <w:p w14:paraId="07FDBE5B" w14:textId="77777777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-Taking care of customer’s needs;</w:t>
            </w:r>
          </w:p>
          <w:p w14:paraId="790879A4" w14:textId="05F2EA1D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 w:rsidRPr="008D505C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-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Maintaining the club’s supplies and tidiness;</w:t>
            </w:r>
          </w:p>
          <w:p w14:paraId="79021057" w14:textId="77777777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-Basic accounting. </w:t>
            </w:r>
          </w:p>
          <w:p w14:paraId="45F61385" w14:textId="77777777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71E0326F" w14:textId="77777777" w:rsidR="008D505C" w:rsidRDefault="008D505C" w:rsidP="008D505C">
            <w:pPr>
              <w:pStyle w:val="Akapitzlist"/>
              <w:numPr>
                <w:ilvl w:val="0"/>
                <w:numId w:val="17"/>
              </w:num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Since 2019</w:t>
            </w:r>
          </w:p>
          <w:p w14:paraId="3956B7E4" w14:textId="77777777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Assistant in </w:t>
            </w:r>
            <w:proofErr w:type="spellStart"/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FightLab</w:t>
            </w:r>
            <w:proofErr w:type="spellEnd"/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Martial Arts Club</w:t>
            </w:r>
          </w:p>
          <w:p w14:paraId="2DD688AB" w14:textId="25B86C7D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-Participating </w:t>
            </w:r>
            <w:r w:rsidR="00284BC7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in 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creating training videos;</w:t>
            </w:r>
          </w:p>
          <w:p w14:paraId="3BA9DD8B" w14:textId="5F86B257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-Interviewing and recruiting future club participants;</w:t>
            </w:r>
          </w:p>
          <w:p w14:paraId="0955CE93" w14:textId="77777777" w:rsidR="008D505C" w:rsidRDefault="008D505C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 </w:t>
            </w:r>
            <w:r w:rsidR="00284BC7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Participating in internal and external competitions. </w:t>
            </w:r>
          </w:p>
          <w:p w14:paraId="7D4D1FDF" w14:textId="77777777" w:rsidR="00284BC7" w:rsidRDefault="00284BC7" w:rsidP="008D505C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17716084" w14:textId="77777777" w:rsidR="00284BC7" w:rsidRDefault="00284BC7" w:rsidP="00284BC7">
            <w:pPr>
              <w:pStyle w:val="Akapitzlist"/>
              <w:numPr>
                <w:ilvl w:val="0"/>
                <w:numId w:val="17"/>
              </w:num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2008-2018</w:t>
            </w:r>
          </w:p>
          <w:p w14:paraId="1868747A" w14:textId="331F88A1" w:rsidR="00284BC7" w:rsidRDefault="00CA16C8" w:rsidP="00284BC7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Captain in the football team </w:t>
            </w:r>
            <w:proofErr w:type="spellStart"/>
            <w:r w:rsidR="000402C2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Ślęza</w:t>
            </w:r>
            <w:proofErr w:type="spellEnd"/>
            <w:r w:rsidR="000402C2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</w:t>
            </w:r>
            <w:proofErr w:type="spellStart"/>
            <w:r w:rsidR="000402C2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Wrocław</w:t>
            </w:r>
            <w:proofErr w:type="spellEnd"/>
          </w:p>
          <w:p w14:paraId="66084D4F" w14:textId="7089A57A" w:rsidR="00CA16C8" w:rsidRDefault="00CA16C8" w:rsidP="00284BC7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-Leading the team, including developing strategics and tactics;</w:t>
            </w:r>
          </w:p>
          <w:p w14:paraId="212ADDA4" w14:textId="382AE164" w:rsidR="00CA16C8" w:rsidRDefault="00CA16C8" w:rsidP="00284BC7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-Training team members individually and as a unit; </w:t>
            </w:r>
          </w:p>
          <w:p w14:paraId="0DFBB383" w14:textId="77777777" w:rsidR="00CA16C8" w:rsidRDefault="00CA16C8" w:rsidP="00284BC7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-Maintaining the condition of the </w:t>
            </w:r>
            <w:proofErr w:type="gramStart"/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teams</w:t>
            </w:r>
            <w:proofErr w:type="gramEnd"/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gear and equipment.</w:t>
            </w:r>
          </w:p>
          <w:p w14:paraId="1C4154B7" w14:textId="624E3DE2" w:rsidR="00A8400F" w:rsidRDefault="00A8400F" w:rsidP="00284BC7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6EA8E79B" w14:textId="79D6B03C" w:rsidR="000402C2" w:rsidRDefault="000402C2" w:rsidP="000402C2">
            <w:pPr>
              <w:pStyle w:val="Akapitzlist"/>
              <w:numPr>
                <w:ilvl w:val="0"/>
                <w:numId w:val="17"/>
              </w:num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Since October 2021 to January 2022</w:t>
            </w:r>
          </w:p>
          <w:p w14:paraId="6821B911" w14:textId="16FCA63A" w:rsidR="000402C2" w:rsidRDefault="000402C2" w:rsidP="000402C2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Consultant in </w:t>
            </w:r>
            <w:proofErr w:type="spellStart"/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Millenium</w:t>
            </w:r>
            <w:proofErr w:type="spellEnd"/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Bank</w:t>
            </w:r>
          </w:p>
          <w:p w14:paraId="3CDAB994" w14:textId="4C43B772" w:rsidR="000402C2" w:rsidRDefault="000402C2" w:rsidP="000402C2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          -Taking care of customer</w:t>
            </w:r>
          </w:p>
          <w:p w14:paraId="5CE17EC8" w14:textId="68140700" w:rsidR="000402C2" w:rsidRDefault="000402C2" w:rsidP="000402C2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          -Help customer with their problems</w:t>
            </w:r>
          </w:p>
          <w:p w14:paraId="74FB23AC" w14:textId="2EC82885" w:rsidR="000402C2" w:rsidRDefault="000402C2" w:rsidP="000402C2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     </w:t>
            </w:r>
          </w:p>
          <w:p w14:paraId="4FC72FB6" w14:textId="23E10DCB" w:rsidR="000402C2" w:rsidRPr="000402C2" w:rsidRDefault="000402C2" w:rsidP="000402C2">
            <w:pPr>
              <w:pStyle w:val="Akapitzlist"/>
              <w:numPr>
                <w:ilvl w:val="0"/>
                <w:numId w:val="17"/>
              </w:num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Since May 2021 to </w:t>
            </w:r>
            <w:r w:rsidR="0017475B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December 2021</w:t>
            </w:r>
          </w:p>
          <w:p w14:paraId="2E092788" w14:textId="1C378459" w:rsidR="00A8400F" w:rsidRDefault="000402C2" w:rsidP="000402C2">
            <w:pPr>
              <w:ind w:left="72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Trainer in </w:t>
            </w:r>
            <w:r w:rsidR="00D04323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Jump Hall </w:t>
            </w:r>
            <w:proofErr w:type="spellStart"/>
            <w:r w:rsidR="00D04323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Wrocław</w:t>
            </w:r>
            <w:proofErr w:type="spellEnd"/>
          </w:p>
          <w:p w14:paraId="18DD0FDE" w14:textId="3D88CA3A" w:rsidR="00D04323" w:rsidRDefault="00C90436" w:rsidP="00C90436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          </w:t>
            </w:r>
            <w:r w:rsidR="00D04323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-Work with children and teenagers</w:t>
            </w:r>
          </w:p>
          <w:p w14:paraId="6DB52714" w14:textId="6FC6E5BD" w:rsidR="00D04323" w:rsidRDefault="00D04323" w:rsidP="000402C2">
            <w:pPr>
              <w:ind w:left="72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- Teaching people basic skills that I know</w:t>
            </w:r>
          </w:p>
          <w:p w14:paraId="1AFE3159" w14:textId="77777777" w:rsidR="00541A49" w:rsidRDefault="000B5F7F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   </w:t>
            </w:r>
          </w:p>
          <w:p w14:paraId="3C68763A" w14:textId="179AA6A8" w:rsidR="00D04323" w:rsidRDefault="00541A49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  </w:t>
            </w:r>
            <w:r w:rsidR="000B5F7F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6) Since January 2022 to February 2022</w:t>
            </w:r>
          </w:p>
          <w:p w14:paraId="2690A54F" w14:textId="55B7BF7B" w:rsidR="000B5F7F" w:rsidRDefault="000B5F7F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     Postman in DPD </w:t>
            </w:r>
          </w:p>
          <w:p w14:paraId="0539B81D" w14:textId="174AD0F5" w:rsidR="00623B51" w:rsidRDefault="00623B51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lastRenderedPageBreak/>
              <w:t xml:space="preserve">    </w:t>
            </w:r>
          </w:p>
          <w:p w14:paraId="2C3EF2EA" w14:textId="77777777" w:rsidR="00541A49" w:rsidRDefault="00541A49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0C58EC8D" w14:textId="05F9BF6C" w:rsidR="00541A49" w:rsidRDefault="00623B51" w:rsidP="00541A49">
            <w:pPr>
              <w:pStyle w:val="Akapitzlist"/>
              <w:numPr>
                <w:ilvl w:val="0"/>
                <w:numId w:val="19"/>
              </w:num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 w:rsidRPr="00541A49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Since March to </w:t>
            </w:r>
            <w:r w:rsidR="00541A49" w:rsidRPr="00541A49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April 2022</w:t>
            </w:r>
          </w:p>
          <w:p w14:paraId="4BD5B1AF" w14:textId="69A7E0B9" w:rsidR="00541A49" w:rsidRDefault="00541A49" w:rsidP="00541A49">
            <w:pPr>
              <w:pStyle w:val="Akapitzlist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Receptionist in The Bridge Hotel  </w:t>
            </w:r>
          </w:p>
          <w:p w14:paraId="6864FDD5" w14:textId="615274D3" w:rsidR="00541A49" w:rsidRPr="00541A49" w:rsidRDefault="00541A49" w:rsidP="00541A49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113277C4" w14:textId="582949C8" w:rsidR="000B5F7F" w:rsidRDefault="000B5F7F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4300649C" w14:textId="01207E2E" w:rsidR="000B5F7F" w:rsidRDefault="000B5F7F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56956574" w14:textId="77777777" w:rsidR="000B5F7F" w:rsidRDefault="000B5F7F" w:rsidP="000B5F7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633BE3B2" w14:textId="537AFCEC" w:rsidR="00A8400F" w:rsidRDefault="00A8400F" w:rsidP="00A8400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PERSONALITY:</w:t>
            </w:r>
          </w:p>
          <w:p w14:paraId="591514D2" w14:textId="77777777" w:rsidR="00A8400F" w:rsidRDefault="00A8400F" w:rsidP="00A8400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2CE52DE4" w14:textId="61A7176D" w:rsidR="00A8400F" w:rsidRPr="00A8400F" w:rsidRDefault="00A8400F" w:rsidP="00A8400F">
            <w:pP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I cons</w:t>
            </w:r>
            <w:r w:rsidR="00AD69CD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ider myself a social person that seeks contact with other people. I feel comfortable in relation with co-workers and clients and I can actively listen and respond to their needs and expectations. I am a good team player but I can also work </w:t>
            </w:r>
            <w:r w:rsidR="00865AC1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independently</w:t>
            </w:r>
            <w:r w:rsidR="00AD69CD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, under pressure</w:t>
            </w:r>
            <w:r w:rsidR="00865AC1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, maintaining to complete my tasks and to offer help to others if there is such possibility. 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526"/>
        <w:tblW w:w="574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układu na imię i nazwisko, informacje kontaktowe i cel"/>
      </w:tblPr>
      <w:tblGrid>
        <w:gridCol w:w="10374"/>
      </w:tblGrid>
      <w:tr w:rsidR="00DF76DC" w:rsidRPr="00477229" w14:paraId="417D7911" w14:textId="77777777" w:rsidTr="00DF76DC">
        <w:trPr>
          <w:trHeight w:val="6764"/>
        </w:trPr>
        <w:tc>
          <w:tcPr>
            <w:tcW w:w="10374" w:type="dxa"/>
          </w:tcPr>
          <w:p w14:paraId="2EB63151" w14:textId="77777777" w:rsidR="00DF76DC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lastRenderedPageBreak/>
              <w:t>SKILLS AND FEATURES:</w:t>
            </w:r>
            <w:r w:rsidRPr="00DB4C6E">
              <w:rPr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</w:p>
          <w:p w14:paraId="6447D954" w14:textId="471DBB46" w:rsidR="00DF76DC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 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C</w:t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ommitment and openness to people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;</w:t>
            </w:r>
            <w:r w:rsidRPr="00DB4C6E">
              <w:rPr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 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C</w:t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reativity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;</w:t>
            </w:r>
            <w:r w:rsidRPr="00DB4C6E">
              <w:rPr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 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P</w:t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ositive 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and respectful </w:t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attitude towards the client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;</w:t>
            </w:r>
            <w:r w:rsidRPr="00DB4C6E">
              <w:rPr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 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A</w:t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vailability and punctuality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;</w:t>
            </w:r>
            <w:r w:rsidRPr="00DB4C6E">
              <w:rPr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- Englis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h proficiency (spoken and written);</w:t>
            </w:r>
            <w:r w:rsidRPr="00DB4C6E">
              <w:rPr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- </w:t>
            </w:r>
            <w:r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>D</w:t>
            </w:r>
            <w:r w:rsidRPr="00DB4C6E">
              <w:rPr>
                <w:rStyle w:val="gmail-im"/>
                <w:rFonts w:ascii="Helvetica" w:hAnsi="Helvetica" w:cs="Helvetica"/>
                <w:color w:val="auto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riving license category B </w:t>
            </w:r>
            <w:r w:rsidRPr="001B4736"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</w:p>
          <w:p w14:paraId="6C64F9E3" w14:textId="77777777" w:rsidR="00DF76DC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6FAC51A4" w14:textId="77777777" w:rsidR="00DF76DC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t>INTERESTS:</w:t>
            </w:r>
          </w:p>
          <w:p w14:paraId="76800540" w14:textId="70FD3645" w:rsidR="00DF76DC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</w:p>
          <w:p w14:paraId="5B264A04" w14:textId="6F800561" w:rsidR="00C90436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 w:rsidRPr="00DF76DC"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t>-</w:t>
            </w:r>
            <w:r w:rsidR="001E2B65"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</w:t>
            </w:r>
            <w:r w:rsidRPr="00DF76DC"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t>Brazilian Jiu-jitsu, Muay-Thai, Mixe</w:t>
            </w:r>
            <w:r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t>d Martial Arts;</w:t>
            </w:r>
          </w:p>
          <w:p w14:paraId="363309D1" w14:textId="77E20CA1" w:rsidR="00DF76DC" w:rsidRDefault="00C90436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</w:pPr>
            <w:r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t>- Football</w:t>
            </w:r>
            <w:r w:rsidR="00DF76DC" w:rsidRPr="00DF76DC"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  <w:br/>
            </w:r>
            <w:r w:rsidR="00DF76DC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t>-</w:t>
            </w:r>
            <w:r w:rsidR="001E2B65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t xml:space="preserve"> </w:t>
            </w:r>
            <w:r w:rsidR="00DF76DC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t>Gym, physical training;</w:t>
            </w:r>
          </w:p>
          <w:p w14:paraId="69EB20C0" w14:textId="360B8755" w:rsidR="001B0967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t>-</w:t>
            </w:r>
            <w:r w:rsidR="001E2B65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t>Movies, TV series.</w:t>
            </w:r>
          </w:p>
          <w:p w14:paraId="63940B2C" w14:textId="6DFBA4B8" w:rsidR="00DF76DC" w:rsidRPr="00DF76DC" w:rsidRDefault="00DF76DC" w:rsidP="00DF76DC">
            <w:pPr>
              <w:pStyle w:val="Listapunktowana"/>
              <w:numPr>
                <w:ilvl w:val="0"/>
                <w:numId w:val="0"/>
              </w:numPr>
              <w:contextualSpacing w:val="0"/>
              <w:rPr>
                <w:rFonts w:ascii="Helvetica" w:hAnsi="Helvetica" w:cs="Helvetica"/>
                <w:color w:val="500050"/>
                <w:spacing w:val="-6"/>
                <w:sz w:val="26"/>
                <w:szCs w:val="26"/>
                <w:shd w:val="clear" w:color="auto" w:fill="FFFFFF"/>
                <w:lang w:val="en-GB"/>
              </w:rPr>
            </w:pPr>
            <w:r w:rsidRPr="00DF76DC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br/>
            </w:r>
            <w:r w:rsidRPr="00DF76DC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lang w:val="en-GB"/>
              </w:rPr>
              <w:br/>
            </w:r>
            <w:r w:rsidRPr="001B473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I consent to the processing of my data</w:t>
            </w:r>
            <w:r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 xml:space="preserve"> </w:t>
            </w:r>
            <w:r w:rsidRPr="001B4736">
              <w:rPr>
                <w:rFonts w:ascii="Helvetica" w:hAnsi="Helvetica" w:cs="Helvetica"/>
                <w:color w:val="000000"/>
                <w:spacing w:val="-6"/>
                <w:sz w:val="26"/>
                <w:szCs w:val="26"/>
                <w:shd w:val="clear" w:color="auto" w:fill="FFFFFF"/>
                <w:lang w:val="en-GB"/>
              </w:rPr>
              <w:t>to recruit for the position I am applying for.</w:t>
            </w:r>
          </w:p>
        </w:tc>
      </w:tr>
    </w:tbl>
    <w:p w14:paraId="03A0C8E5" w14:textId="402ED65D" w:rsidR="0027476D" w:rsidRDefault="0027476D" w:rsidP="00486277">
      <w:pPr>
        <w:pStyle w:val="Nagwek1"/>
        <w:rPr>
          <w:lang w:val="en-US"/>
        </w:rPr>
      </w:pPr>
    </w:p>
    <w:p w14:paraId="35209C45" w14:textId="3F17C647" w:rsidR="0027476D" w:rsidRDefault="0027476D" w:rsidP="00486277">
      <w:pPr>
        <w:pStyle w:val="Nagwek1"/>
        <w:rPr>
          <w:lang w:val="en-US"/>
        </w:rPr>
      </w:pPr>
    </w:p>
    <w:p w14:paraId="0E1E6903" w14:textId="3FAF5C0D" w:rsidR="0027476D" w:rsidRDefault="0027476D" w:rsidP="00486277">
      <w:pPr>
        <w:pStyle w:val="Nagwek1"/>
        <w:rPr>
          <w:lang w:val="en-US"/>
        </w:rPr>
      </w:pPr>
    </w:p>
    <w:p w14:paraId="456B2EE5" w14:textId="77777777" w:rsidR="0027476D" w:rsidRPr="009F3147" w:rsidRDefault="0027476D" w:rsidP="00486277">
      <w:pPr>
        <w:pStyle w:val="Nagwek1"/>
        <w:rPr>
          <w:lang w:val="en-US"/>
        </w:rPr>
      </w:pPr>
    </w:p>
    <w:p w14:paraId="354E4B70" w14:textId="5D4AEB47" w:rsidR="00B51D1B" w:rsidRDefault="00B51D1B" w:rsidP="001B4736">
      <w:pPr>
        <w:rPr>
          <w:lang w:val="en-GB"/>
        </w:rPr>
      </w:pPr>
    </w:p>
    <w:p w14:paraId="1E30E999" w14:textId="557E4E26" w:rsidR="00544049" w:rsidRDefault="00544049" w:rsidP="001B4736">
      <w:pPr>
        <w:rPr>
          <w:lang w:val="en-GB"/>
        </w:rPr>
      </w:pPr>
    </w:p>
    <w:p w14:paraId="6988F127" w14:textId="45984DD8" w:rsidR="00544049" w:rsidRDefault="00544049" w:rsidP="001B4736">
      <w:pPr>
        <w:rPr>
          <w:lang w:val="en-GB"/>
        </w:rPr>
      </w:pPr>
    </w:p>
    <w:p w14:paraId="7EEF27CA" w14:textId="34E5545C" w:rsidR="00544049" w:rsidRPr="001B4736" w:rsidRDefault="00544049" w:rsidP="00544049">
      <w:pPr>
        <w:rPr>
          <w:lang w:val="en-GB"/>
        </w:rPr>
      </w:pPr>
    </w:p>
    <w:sectPr w:rsidR="00544049" w:rsidRPr="001B4736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EAD75" w14:textId="77777777" w:rsidR="007A3B82" w:rsidRDefault="007A3B82" w:rsidP="0068194B">
      <w:r>
        <w:separator/>
      </w:r>
    </w:p>
    <w:p w14:paraId="44E14229" w14:textId="77777777" w:rsidR="007A3B82" w:rsidRDefault="007A3B82"/>
    <w:p w14:paraId="10B404E0" w14:textId="77777777" w:rsidR="007A3B82" w:rsidRDefault="007A3B82"/>
  </w:endnote>
  <w:endnote w:type="continuationSeparator" w:id="0">
    <w:p w14:paraId="5A98A6C5" w14:textId="77777777" w:rsidR="007A3B82" w:rsidRDefault="007A3B82" w:rsidP="0068194B">
      <w:r>
        <w:continuationSeparator/>
      </w:r>
    </w:p>
    <w:p w14:paraId="2D42B81F" w14:textId="77777777" w:rsidR="007A3B82" w:rsidRDefault="007A3B82"/>
    <w:p w14:paraId="739E4DF5" w14:textId="77777777" w:rsidR="007A3B82" w:rsidRDefault="007A3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0A2D1" w14:textId="77777777" w:rsidR="002B2958" w:rsidRPr="0090547D" w:rsidRDefault="002B2958">
        <w:pPr>
          <w:pStyle w:val="Stopka"/>
        </w:pPr>
        <w:r w:rsidRPr="0090547D">
          <w:rPr>
            <w:lang w:bidi="pl-PL"/>
          </w:rPr>
          <w:fldChar w:fldCharType="begin"/>
        </w:r>
        <w:r w:rsidRPr="0090547D">
          <w:rPr>
            <w:lang w:bidi="pl-PL"/>
          </w:rPr>
          <w:instrText xml:space="preserve"> PAGE   \* MERGEFORMAT </w:instrText>
        </w:r>
        <w:r w:rsidRPr="0090547D">
          <w:rPr>
            <w:lang w:bidi="pl-PL"/>
          </w:rPr>
          <w:fldChar w:fldCharType="separate"/>
        </w:r>
        <w:r w:rsidR="00DE2EA9" w:rsidRPr="0090547D">
          <w:rPr>
            <w:noProof/>
            <w:lang w:bidi="pl-PL"/>
          </w:rPr>
          <w:t>2</w:t>
        </w:r>
        <w:r w:rsidRPr="0090547D">
          <w:rPr>
            <w:noProof/>
            <w:lang w:bidi="pl-P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C7E7" w14:textId="77777777" w:rsidR="007A3B82" w:rsidRDefault="007A3B82" w:rsidP="0068194B">
      <w:r>
        <w:separator/>
      </w:r>
    </w:p>
    <w:p w14:paraId="1B8DA0AB" w14:textId="77777777" w:rsidR="007A3B82" w:rsidRDefault="007A3B82"/>
    <w:p w14:paraId="235978FE" w14:textId="77777777" w:rsidR="007A3B82" w:rsidRDefault="007A3B82"/>
  </w:footnote>
  <w:footnote w:type="continuationSeparator" w:id="0">
    <w:p w14:paraId="615D0D21" w14:textId="77777777" w:rsidR="007A3B82" w:rsidRDefault="007A3B82" w:rsidP="0068194B">
      <w:r>
        <w:continuationSeparator/>
      </w:r>
    </w:p>
    <w:p w14:paraId="49CD9430" w14:textId="77777777" w:rsidR="007A3B82" w:rsidRDefault="007A3B82"/>
    <w:p w14:paraId="6EBAD02C" w14:textId="77777777" w:rsidR="007A3B82" w:rsidRDefault="007A3B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0C5D0" w14:textId="77777777" w:rsidR="00236D54" w:rsidRPr="004E01EB" w:rsidRDefault="00F476C4" w:rsidP="005A1B10">
    <w:pPr>
      <w:pStyle w:val="Nagwek"/>
    </w:pPr>
    <w:r w:rsidRPr="004E01EB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246ECA" wp14:editId="1ABAF22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Łącznik prosty 5" descr="Linia podziału nagłówk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A589E93" id="Łącznik prosty 5" o:spid="_x0000_s1026" alt="Linia podziału nagłówka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3EFD2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E20FB7"/>
    <w:multiLevelType w:val="multilevel"/>
    <w:tmpl w:val="04090023"/>
    <w:styleLink w:val="Artykusekcj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DA14519"/>
    <w:multiLevelType w:val="hybridMultilevel"/>
    <w:tmpl w:val="2E92DC06"/>
    <w:lvl w:ilvl="0" w:tplc="CDFCE22C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numerowan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364420"/>
    <w:multiLevelType w:val="hybridMultilevel"/>
    <w:tmpl w:val="895E704E"/>
    <w:lvl w:ilvl="0" w:tplc="1DD02DF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E313B"/>
    <w:multiLevelType w:val="hybridMultilevel"/>
    <w:tmpl w:val="1604E086"/>
    <w:lvl w:ilvl="0" w:tplc="56E04DEE">
      <w:start w:val="7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42339B"/>
    <w:multiLevelType w:val="hybridMultilevel"/>
    <w:tmpl w:val="A45CE5D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45A3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07426D5"/>
    <w:multiLevelType w:val="hybridMultilevel"/>
    <w:tmpl w:val="3E8AB714"/>
    <w:lvl w:ilvl="0" w:tplc="8B047ABE">
      <w:start w:val="7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134D9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7"/>
  </w:num>
  <w:num w:numId="16">
    <w:abstractNumId w:val="11"/>
  </w:num>
  <w:num w:numId="17">
    <w:abstractNumId w:val="16"/>
  </w:num>
  <w:num w:numId="18">
    <w:abstractNumId w:val="12"/>
  </w:num>
  <w:num w:numId="19">
    <w:abstractNumId w:val="14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36"/>
    <w:rsid w:val="000001EF"/>
    <w:rsid w:val="00007322"/>
    <w:rsid w:val="00007728"/>
    <w:rsid w:val="00015F74"/>
    <w:rsid w:val="00024584"/>
    <w:rsid w:val="00024730"/>
    <w:rsid w:val="000402C2"/>
    <w:rsid w:val="00055E95"/>
    <w:rsid w:val="00066AAE"/>
    <w:rsid w:val="0007021F"/>
    <w:rsid w:val="00092F03"/>
    <w:rsid w:val="000B2BA5"/>
    <w:rsid w:val="000B5F7F"/>
    <w:rsid w:val="000F2F8C"/>
    <w:rsid w:val="0010006E"/>
    <w:rsid w:val="001045A8"/>
    <w:rsid w:val="00114A91"/>
    <w:rsid w:val="00130CAB"/>
    <w:rsid w:val="001427E1"/>
    <w:rsid w:val="00163668"/>
    <w:rsid w:val="00171566"/>
    <w:rsid w:val="00174676"/>
    <w:rsid w:val="0017475B"/>
    <w:rsid w:val="001755A8"/>
    <w:rsid w:val="00184014"/>
    <w:rsid w:val="00192008"/>
    <w:rsid w:val="001A615F"/>
    <w:rsid w:val="001B0967"/>
    <w:rsid w:val="001B4736"/>
    <w:rsid w:val="001C0E68"/>
    <w:rsid w:val="001C4B6F"/>
    <w:rsid w:val="001D0BF1"/>
    <w:rsid w:val="001E2B65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76D"/>
    <w:rsid w:val="00275EAE"/>
    <w:rsid w:val="00284BC7"/>
    <w:rsid w:val="00294998"/>
    <w:rsid w:val="00297F18"/>
    <w:rsid w:val="002A1945"/>
    <w:rsid w:val="002B2958"/>
    <w:rsid w:val="002B3FC8"/>
    <w:rsid w:val="002B4751"/>
    <w:rsid w:val="002D23C5"/>
    <w:rsid w:val="002D2CE0"/>
    <w:rsid w:val="002D6137"/>
    <w:rsid w:val="002E7E61"/>
    <w:rsid w:val="002F05E5"/>
    <w:rsid w:val="002F254D"/>
    <w:rsid w:val="002F30E4"/>
    <w:rsid w:val="00307140"/>
    <w:rsid w:val="00315317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229"/>
    <w:rsid w:val="00480E6E"/>
    <w:rsid w:val="004834EC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25D"/>
    <w:rsid w:val="00510392"/>
    <w:rsid w:val="00513E2A"/>
    <w:rsid w:val="00541A49"/>
    <w:rsid w:val="0054404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48A"/>
    <w:rsid w:val="0062312F"/>
    <w:rsid w:val="00623B51"/>
    <w:rsid w:val="00625F2C"/>
    <w:rsid w:val="006618E9"/>
    <w:rsid w:val="0068194B"/>
    <w:rsid w:val="00692703"/>
    <w:rsid w:val="006A1962"/>
    <w:rsid w:val="006B5D48"/>
    <w:rsid w:val="006B7D7B"/>
    <w:rsid w:val="006C1A5E"/>
    <w:rsid w:val="006D1038"/>
    <w:rsid w:val="006E1507"/>
    <w:rsid w:val="00712D8B"/>
    <w:rsid w:val="007273B7"/>
    <w:rsid w:val="00733E0A"/>
    <w:rsid w:val="0074403D"/>
    <w:rsid w:val="00746D44"/>
    <w:rsid w:val="007538DC"/>
    <w:rsid w:val="00757803"/>
    <w:rsid w:val="00784949"/>
    <w:rsid w:val="0079206B"/>
    <w:rsid w:val="00796076"/>
    <w:rsid w:val="007A3B82"/>
    <w:rsid w:val="007C0566"/>
    <w:rsid w:val="007C2B99"/>
    <w:rsid w:val="007C606B"/>
    <w:rsid w:val="007E6A61"/>
    <w:rsid w:val="00801140"/>
    <w:rsid w:val="00803404"/>
    <w:rsid w:val="00834955"/>
    <w:rsid w:val="00855B59"/>
    <w:rsid w:val="00860461"/>
    <w:rsid w:val="0086487C"/>
    <w:rsid w:val="00865AC1"/>
    <w:rsid w:val="00870B20"/>
    <w:rsid w:val="008754A2"/>
    <w:rsid w:val="008829F8"/>
    <w:rsid w:val="00885897"/>
    <w:rsid w:val="008A6538"/>
    <w:rsid w:val="008C7056"/>
    <w:rsid w:val="008D505C"/>
    <w:rsid w:val="008D799C"/>
    <w:rsid w:val="008F3B14"/>
    <w:rsid w:val="00901899"/>
    <w:rsid w:val="0090344B"/>
    <w:rsid w:val="0090547D"/>
    <w:rsid w:val="00905715"/>
    <w:rsid w:val="0091321E"/>
    <w:rsid w:val="00913946"/>
    <w:rsid w:val="0092726B"/>
    <w:rsid w:val="009358AE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63DB"/>
    <w:rsid w:val="009D44F8"/>
    <w:rsid w:val="009E3160"/>
    <w:rsid w:val="009F220C"/>
    <w:rsid w:val="009F3147"/>
    <w:rsid w:val="009F3B05"/>
    <w:rsid w:val="009F4931"/>
    <w:rsid w:val="00A07D0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400F"/>
    <w:rsid w:val="00A93A5D"/>
    <w:rsid w:val="00AB32F8"/>
    <w:rsid w:val="00AB610B"/>
    <w:rsid w:val="00AD360E"/>
    <w:rsid w:val="00AD40FB"/>
    <w:rsid w:val="00AD69CD"/>
    <w:rsid w:val="00AD782D"/>
    <w:rsid w:val="00AE7650"/>
    <w:rsid w:val="00B10EBE"/>
    <w:rsid w:val="00B210A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03A9"/>
    <w:rsid w:val="00BB4E51"/>
    <w:rsid w:val="00BD431F"/>
    <w:rsid w:val="00BE423E"/>
    <w:rsid w:val="00BF61AC"/>
    <w:rsid w:val="00C47FA6"/>
    <w:rsid w:val="00C57FC6"/>
    <w:rsid w:val="00C66A7D"/>
    <w:rsid w:val="00C779DA"/>
    <w:rsid w:val="00C77EDC"/>
    <w:rsid w:val="00C814F7"/>
    <w:rsid w:val="00C90436"/>
    <w:rsid w:val="00CA16C8"/>
    <w:rsid w:val="00CA4B4D"/>
    <w:rsid w:val="00CB35C3"/>
    <w:rsid w:val="00CD323D"/>
    <w:rsid w:val="00CE4030"/>
    <w:rsid w:val="00CE64B3"/>
    <w:rsid w:val="00CF1A49"/>
    <w:rsid w:val="00D04323"/>
    <w:rsid w:val="00D0630C"/>
    <w:rsid w:val="00D243A9"/>
    <w:rsid w:val="00D305E5"/>
    <w:rsid w:val="00D37CD3"/>
    <w:rsid w:val="00D66A52"/>
    <w:rsid w:val="00D66EFA"/>
    <w:rsid w:val="00D72A2D"/>
    <w:rsid w:val="00D848DF"/>
    <w:rsid w:val="00D9521A"/>
    <w:rsid w:val="00DA3914"/>
    <w:rsid w:val="00DA59AA"/>
    <w:rsid w:val="00DA5C57"/>
    <w:rsid w:val="00DB4C6E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DF76D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40E6"/>
    <w:rsid w:val="00F476C4"/>
    <w:rsid w:val="00F61DF9"/>
    <w:rsid w:val="00F61E67"/>
    <w:rsid w:val="00F81960"/>
    <w:rsid w:val="00F8769D"/>
    <w:rsid w:val="00F90361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0B6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0547D"/>
    <w:rPr>
      <w:rFonts w:ascii="Calibri" w:hAnsi="Calibri" w:cs="Calibri"/>
    </w:rPr>
  </w:style>
  <w:style w:type="paragraph" w:styleId="Nagwek1">
    <w:name w:val="heading 1"/>
    <w:basedOn w:val="Normalny"/>
    <w:link w:val="Nagwek1Znak"/>
    <w:uiPriority w:val="9"/>
    <w:qFormat/>
    <w:rsid w:val="0090547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90547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90547D"/>
    <w:pPr>
      <w:outlineLvl w:val="2"/>
    </w:pPr>
    <w:rPr>
      <w:rFonts w:eastAsiaTheme="majorEastAsia"/>
      <w:b/>
      <w:caps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547D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547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547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547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547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547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makra">
    <w:name w:val="macro"/>
    <w:link w:val="TekstmakraZnak"/>
    <w:uiPriority w:val="99"/>
    <w:semiHidden/>
    <w:unhideWhenUsed/>
    <w:rsid w:val="009054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90547D"/>
    <w:rPr>
      <w:rFonts w:ascii="Consolas" w:hAnsi="Consolas" w:cs="Calibri"/>
      <w:b/>
      <w:color w:val="0E4125" w:themeColor="accent1" w:themeShade="80"/>
      <w:szCs w:val="20"/>
    </w:rPr>
  </w:style>
  <w:style w:type="paragraph" w:styleId="Tytu">
    <w:name w:val="Title"/>
    <w:basedOn w:val="Normalny"/>
    <w:link w:val="TytuZnak"/>
    <w:uiPriority w:val="1"/>
    <w:qFormat/>
    <w:rsid w:val="0090547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90547D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0547D"/>
  </w:style>
  <w:style w:type="character" w:customStyle="1" w:styleId="NagwekZnak">
    <w:name w:val="Nagłówek Znak"/>
    <w:basedOn w:val="Domylnaczcionkaakapitu"/>
    <w:link w:val="Nagwek"/>
    <w:uiPriority w:val="99"/>
    <w:rsid w:val="0090547D"/>
    <w:rPr>
      <w:rFonts w:ascii="Calibri" w:hAnsi="Calibri" w:cs="Calibri"/>
    </w:rPr>
  </w:style>
  <w:style w:type="paragraph" w:styleId="Stopka">
    <w:name w:val="footer"/>
    <w:basedOn w:val="Normalny"/>
    <w:link w:val="StopkaZnak"/>
    <w:uiPriority w:val="99"/>
    <w:unhideWhenUsed/>
    <w:rsid w:val="0090547D"/>
    <w:pPr>
      <w:jc w:val="center"/>
    </w:pPr>
  </w:style>
  <w:style w:type="character" w:customStyle="1" w:styleId="StopkaZnak">
    <w:name w:val="Stopka Znak"/>
    <w:basedOn w:val="Domylnaczcionkaakapitu"/>
    <w:link w:val="Stopka"/>
    <w:uiPriority w:val="99"/>
    <w:rsid w:val="0090547D"/>
    <w:rPr>
      <w:rFonts w:ascii="Calibri" w:hAnsi="Calibri" w:cs="Calibri"/>
    </w:rPr>
  </w:style>
  <w:style w:type="character" w:styleId="Tekstzastpczy">
    <w:name w:val="Placeholder Text"/>
    <w:basedOn w:val="Domylnaczcionkaakapitu"/>
    <w:uiPriority w:val="99"/>
    <w:semiHidden/>
    <w:rsid w:val="0090547D"/>
    <w:rPr>
      <w:rFonts w:ascii="Calibri" w:hAnsi="Calibri" w:cs="Calibri"/>
      <w:color w:val="595959" w:themeColor="text1" w:themeTint="A6"/>
    </w:rPr>
  </w:style>
  <w:style w:type="paragraph" w:customStyle="1" w:styleId="Informacjekontaktowe">
    <w:name w:val="Informacje kontaktowe"/>
    <w:basedOn w:val="Normalny"/>
    <w:uiPriority w:val="3"/>
    <w:qFormat/>
    <w:rsid w:val="0090547D"/>
    <w:pPr>
      <w:jc w:val="center"/>
    </w:pPr>
  </w:style>
  <w:style w:type="character" w:customStyle="1" w:styleId="Nagwek1Znak">
    <w:name w:val="Nagłówek 1 Znak"/>
    <w:basedOn w:val="Domylnaczcionkaakapitu"/>
    <w:link w:val="Nagwek1"/>
    <w:uiPriority w:val="9"/>
    <w:rsid w:val="0090547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0547D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0547D"/>
    <w:rPr>
      <w:rFonts w:ascii="Calibri" w:eastAsiaTheme="majorEastAsia" w:hAnsi="Calibri" w:cs="Calibri"/>
      <w:b/>
      <w:caps/>
      <w:szCs w:val="24"/>
    </w:rPr>
  </w:style>
  <w:style w:type="table" w:styleId="Tabela-Siatka">
    <w:name w:val="Table Grid"/>
    <w:basedOn w:val="Standardowy"/>
    <w:uiPriority w:val="39"/>
    <w:rsid w:val="0090547D"/>
    <w:pPr>
      <w:contextualSpacing/>
    </w:pPr>
    <w:tblPr/>
  </w:style>
  <w:style w:type="character" w:styleId="Odwoaniedelikatne">
    <w:name w:val="Subtle Reference"/>
    <w:basedOn w:val="Domylnaczcionkaakapitu"/>
    <w:uiPriority w:val="10"/>
    <w:qFormat/>
    <w:rsid w:val="0090547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punktowana">
    <w:name w:val="List Bullet"/>
    <w:basedOn w:val="Normalny"/>
    <w:uiPriority w:val="11"/>
    <w:qFormat/>
    <w:rsid w:val="0090547D"/>
    <w:pPr>
      <w:numPr>
        <w:numId w:val="5"/>
      </w:numPr>
    </w:pPr>
  </w:style>
  <w:style w:type="paragraph" w:styleId="Listanumerowana">
    <w:name w:val="List Number"/>
    <w:basedOn w:val="Normalny"/>
    <w:uiPriority w:val="13"/>
    <w:qFormat/>
    <w:rsid w:val="0090547D"/>
    <w:pPr>
      <w:numPr>
        <w:numId w:val="7"/>
      </w:numPr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547D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547D"/>
    <w:rPr>
      <w:rFonts w:ascii="Georgia" w:eastAsiaTheme="majorEastAsia" w:hAnsi="Georgia" w:cstheme="majorBidi"/>
      <w:b/>
      <w:color w:val="auto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547D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0547D"/>
    <w:pPr>
      <w:spacing w:after="200"/>
    </w:pPr>
    <w:rPr>
      <w:i/>
      <w:iCs/>
      <w:color w:val="161616" w:themeColor="text2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0547D"/>
    <w:pPr>
      <w:outlineLvl w:val="9"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rsid w:val="0090547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90547D"/>
    <w:rPr>
      <w:rFonts w:ascii="Calibri" w:hAnsi="Calibri" w:cs="Calibri"/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rsid w:val="0090547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90547D"/>
    <w:rPr>
      <w:rFonts w:ascii="Calibri" w:hAnsi="Calibri" w:cs="Calibri"/>
      <w:i/>
      <w:iCs/>
      <w:color w:val="1D824C" w:themeColor="accent1"/>
    </w:rPr>
  </w:style>
  <w:style w:type="character" w:styleId="Tytuksiki">
    <w:name w:val="Book Title"/>
    <w:basedOn w:val="Domylnaczcionkaakapitu"/>
    <w:uiPriority w:val="33"/>
    <w:semiHidden/>
    <w:unhideWhenUsed/>
    <w:rsid w:val="0090547D"/>
    <w:rPr>
      <w:rFonts w:ascii="Calibri" w:hAnsi="Calibri" w:cs="Calibri"/>
      <w:b/>
      <w:bCs/>
      <w:i/>
      <w:iCs/>
      <w:spacing w:val="0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rsid w:val="0090547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90547D"/>
    <w:rPr>
      <w:rFonts w:ascii="Calibri" w:eastAsiaTheme="minorEastAsia" w:hAnsi="Calibri" w:cs="Calibri"/>
      <w:color w:val="5A5A5A" w:themeColor="text1" w:themeTint="A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547D"/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547D"/>
    <w:rPr>
      <w:rFonts w:ascii="Segoe UI" w:hAnsi="Segoe UI" w:cs="Segoe UI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90547D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90547D"/>
    <w:rPr>
      <w:rFonts w:ascii="Calibri" w:hAnsi="Calibri" w:cs="Calibri"/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90547D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90547D"/>
    <w:rPr>
      <w:rFonts w:ascii="Calibri" w:hAnsi="Calibri" w:cs="Calibri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0547D"/>
    <w:rPr>
      <w:rFonts w:ascii="Calibri" w:hAnsi="Calibri" w:cs="Calibri"/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0547D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0547D"/>
    <w:rPr>
      <w:rFonts w:ascii="Calibri" w:hAnsi="Calibri" w:cs="Calibri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0547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0547D"/>
    <w:rPr>
      <w:rFonts w:ascii="Calibri" w:hAnsi="Calibri" w:cs="Calibri"/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90547D"/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90547D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47D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47D"/>
    <w:rPr>
      <w:rFonts w:ascii="Calibri" w:hAnsi="Calibri" w:cs="Calibri"/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90547D"/>
    <w:rPr>
      <w:rFonts w:ascii="Georgia" w:eastAsiaTheme="majorEastAsia" w:hAnsi="Georgia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547D"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547D"/>
    <w:rPr>
      <w:rFonts w:ascii="Calibri" w:hAnsi="Calibri" w:cs="Calibri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547D"/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547D"/>
    <w:rPr>
      <w:rFonts w:ascii="Consolas" w:hAnsi="Consolas" w:cs="Calibri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90547D"/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90547D"/>
    <w:rPr>
      <w:rFonts w:ascii="Consolas" w:hAnsi="Consolas" w:cs="Calibri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547D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90547D"/>
  </w:style>
  <w:style w:type="paragraph" w:styleId="Tekstblokowy">
    <w:name w:val="Block Text"/>
    <w:basedOn w:val="Normalny"/>
    <w:uiPriority w:val="99"/>
    <w:semiHidden/>
    <w:unhideWhenUsed/>
    <w:rsid w:val="0090547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0547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0547D"/>
    <w:rPr>
      <w:rFonts w:ascii="Calibri" w:hAnsi="Calibri" w:cs="Calibri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90547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90547D"/>
    <w:rPr>
      <w:rFonts w:ascii="Calibri" w:hAnsi="Calibri" w:cs="Calibri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90547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90547D"/>
    <w:rPr>
      <w:rFonts w:ascii="Calibri" w:hAnsi="Calibri" w:cs="Calibri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90547D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90547D"/>
    <w:rPr>
      <w:rFonts w:ascii="Calibri" w:hAnsi="Calibri" w:cs="Calibri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90547D"/>
    <w:pPr>
      <w:spacing w:after="16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90547D"/>
    <w:rPr>
      <w:rFonts w:ascii="Calibri" w:hAnsi="Calibri" w:cs="Calibri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90547D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90547D"/>
    <w:rPr>
      <w:rFonts w:ascii="Calibri" w:hAnsi="Calibri" w:cs="Calibri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90547D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90547D"/>
    <w:rPr>
      <w:rFonts w:ascii="Calibri" w:hAnsi="Calibri" w:cs="Calibri"/>
    </w:rPr>
  </w:style>
  <w:style w:type="table" w:styleId="Kolorowasiatka">
    <w:name w:val="Colorful Grid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iemnalista">
    <w:name w:val="Dark List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90547D"/>
  </w:style>
  <w:style w:type="character" w:customStyle="1" w:styleId="DataZnak">
    <w:name w:val="Data Znak"/>
    <w:basedOn w:val="Domylnaczcionkaakapitu"/>
    <w:link w:val="Data"/>
    <w:uiPriority w:val="99"/>
    <w:semiHidden/>
    <w:rsid w:val="0090547D"/>
    <w:rPr>
      <w:rFonts w:ascii="Calibri" w:hAnsi="Calibri" w:cs="Calibri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90547D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90547D"/>
    <w:rPr>
      <w:rFonts w:ascii="Calibri" w:hAnsi="Calibri" w:cs="Calibri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47D"/>
    <w:rPr>
      <w:rFonts w:ascii="Calibri" w:hAnsi="Calibri" w:cs="Calibri"/>
      <w:vertAlign w:val="superscript"/>
    </w:rPr>
  </w:style>
  <w:style w:type="paragraph" w:styleId="Adresnakopercie">
    <w:name w:val="envelope address"/>
    <w:basedOn w:val="Normalny"/>
    <w:uiPriority w:val="99"/>
    <w:semiHidden/>
    <w:unhideWhenUsed/>
    <w:rsid w:val="0090547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90547D"/>
    <w:rPr>
      <w:rFonts w:ascii="Calibri" w:hAnsi="Calibri" w:cs="Calibri"/>
      <w:color w:val="BF4A27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547D"/>
    <w:rPr>
      <w:rFonts w:ascii="Calibri" w:hAnsi="Calibri" w:cs="Calibri"/>
      <w:vertAlign w:val="superscript"/>
    </w:rPr>
  </w:style>
  <w:style w:type="table" w:styleId="Tabelasiatki1jasna">
    <w:name w:val="Grid Table 1 Light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3">
    <w:name w:val="Grid Table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547D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547D"/>
    <w:rPr>
      <w:rFonts w:ascii="Georgia" w:eastAsiaTheme="majorEastAsia" w:hAnsi="Georgia" w:cstheme="majorBidi"/>
      <w:color w:val="0E4025" w:themeColor="accent1" w:themeShade="7F"/>
    </w:rPr>
  </w:style>
  <w:style w:type="character" w:styleId="HTML-akronim">
    <w:name w:val="HTML Acronym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90547D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90547D"/>
    <w:rPr>
      <w:rFonts w:ascii="Calibri" w:hAnsi="Calibri" w:cs="Calibri"/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TML-definicja">
    <w:name w:val="HTML Definition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TML-przykad">
    <w:name w:val="HTML Sample"/>
    <w:basedOn w:val="Domylnaczcionkaakapitu"/>
    <w:uiPriority w:val="99"/>
    <w:semiHidden/>
    <w:unhideWhenUsed/>
    <w:rsid w:val="0090547D"/>
    <w:rPr>
      <w:rFonts w:ascii="Consolas" w:hAnsi="Consolas" w:cs="Calibri"/>
      <w:sz w:val="24"/>
      <w:szCs w:val="24"/>
    </w:rPr>
  </w:style>
  <w:style w:type="character" w:styleId="HTML-zmienna">
    <w:name w:val="HTML Variable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90547D"/>
    <w:rPr>
      <w:rFonts w:ascii="Calibri" w:hAnsi="Calibri" w:cs="Calibri"/>
      <w:color w:val="2C5C85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90547D"/>
    <w:pPr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90547D"/>
    <w:pPr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90547D"/>
    <w:pPr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90547D"/>
    <w:pPr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90547D"/>
    <w:pPr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90547D"/>
    <w:pPr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90547D"/>
    <w:pPr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90547D"/>
    <w:pPr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90547D"/>
    <w:pPr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90547D"/>
    <w:rPr>
      <w:rFonts w:ascii="Georgia" w:eastAsiaTheme="majorEastAsia" w:hAnsi="Georgia" w:cstheme="majorBidi"/>
      <w:b/>
      <w:bCs/>
    </w:rPr>
  </w:style>
  <w:style w:type="character" w:styleId="Wyrnienieintensywne">
    <w:name w:val="Intense Emphasis"/>
    <w:basedOn w:val="Domylnaczcionkaakapitu"/>
    <w:uiPriority w:val="2"/>
    <w:rsid w:val="0090547D"/>
    <w:rPr>
      <w:rFonts w:ascii="Georgia" w:hAnsi="Georgia" w:cs="Calibri"/>
      <w:b/>
      <w:iCs/>
      <w:color w:val="262626" w:themeColor="text1" w:themeTint="D9"/>
      <w:sz w:val="70"/>
    </w:rPr>
  </w:style>
  <w:style w:type="table" w:styleId="Jasnasiatka">
    <w:name w:val="Light Grid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9054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paragraph" w:styleId="Lista">
    <w:name w:val="List"/>
    <w:basedOn w:val="Normalny"/>
    <w:uiPriority w:val="99"/>
    <w:semiHidden/>
    <w:unhideWhenUsed/>
    <w:rsid w:val="0090547D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90547D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90547D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90547D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90547D"/>
    <w:pPr>
      <w:ind w:left="1800" w:hanging="360"/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90547D"/>
    <w:pPr>
      <w:numPr>
        <w:numId w:val="4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90547D"/>
    <w:pPr>
      <w:numPr>
        <w:numId w:val="10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90547D"/>
    <w:pPr>
      <w:numPr>
        <w:numId w:val="11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90547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90547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90547D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90547D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90547D"/>
    <w:pPr>
      <w:spacing w:after="120"/>
      <w:ind w:left="180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90547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90547D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90547D"/>
    <w:pPr>
      <w:numPr>
        <w:numId w:val="12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90547D"/>
    <w:pPr>
      <w:numPr>
        <w:numId w:val="13"/>
      </w:numPr>
      <w:contextualSpacing/>
    </w:pPr>
  </w:style>
  <w:style w:type="paragraph" w:styleId="Akapitzlist">
    <w:name w:val="List Paragraph"/>
    <w:basedOn w:val="Normalny"/>
    <w:uiPriority w:val="34"/>
    <w:unhideWhenUsed/>
    <w:rsid w:val="0090547D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2">
    <w:name w:val="List Table 2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3">
    <w:name w:val="List Table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90547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90547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90547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90547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90547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90547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90547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edniasiatka1">
    <w:name w:val="Medium Grid 1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9054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90547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Bezodstpw">
    <w:name w:val="No Spacing"/>
    <w:uiPriority w:val="1"/>
    <w:semiHidden/>
    <w:unhideWhenUsed/>
    <w:qFormat/>
    <w:rsid w:val="0090547D"/>
    <w:rPr>
      <w:rFonts w:ascii="Calibri" w:hAnsi="Calibri" w:cs="Calibri"/>
    </w:rPr>
  </w:style>
  <w:style w:type="paragraph" w:styleId="NormalnyWeb">
    <w:name w:val="Normal (Web)"/>
    <w:basedOn w:val="Normalny"/>
    <w:uiPriority w:val="99"/>
    <w:semiHidden/>
    <w:unhideWhenUsed/>
    <w:rsid w:val="0090547D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90547D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90547D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90547D"/>
    <w:rPr>
      <w:rFonts w:ascii="Calibri" w:hAnsi="Calibri" w:cs="Calibri"/>
    </w:rPr>
  </w:style>
  <w:style w:type="character" w:styleId="Numerstrony">
    <w:name w:val="page number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table" w:styleId="Zwykatabela1">
    <w:name w:val="Plain Table 1"/>
    <w:basedOn w:val="Standardowy"/>
    <w:uiPriority w:val="41"/>
    <w:rsid w:val="009054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9054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9054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9054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9054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90547D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90547D"/>
    <w:rPr>
      <w:rFonts w:ascii="Calibri" w:hAnsi="Calibri" w:cs="Calibri"/>
    </w:rPr>
  </w:style>
  <w:style w:type="paragraph" w:styleId="Podpis">
    <w:name w:val="Signature"/>
    <w:basedOn w:val="Normalny"/>
    <w:link w:val="PodpisZnak"/>
    <w:uiPriority w:val="99"/>
    <w:semiHidden/>
    <w:unhideWhenUsed/>
    <w:rsid w:val="0090547D"/>
    <w:pPr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90547D"/>
    <w:rPr>
      <w:rFonts w:ascii="Calibri" w:hAnsi="Calibri" w:cs="Calibri"/>
    </w:rPr>
  </w:style>
  <w:style w:type="character" w:styleId="Wyrnieniedelikatne">
    <w:name w:val="Subtle Emphasis"/>
    <w:basedOn w:val="Domylnaczcionkaakapitu"/>
    <w:uiPriority w:val="19"/>
    <w:semiHidden/>
    <w:unhideWhenUsed/>
    <w:rsid w:val="0090547D"/>
    <w:rPr>
      <w:rFonts w:ascii="Calibri" w:hAnsi="Calibri" w:cs="Calibri"/>
      <w:i/>
      <w:iCs/>
      <w:color w:val="404040" w:themeColor="text1" w:themeTint="BF"/>
    </w:rPr>
  </w:style>
  <w:style w:type="table" w:styleId="Tabela-Efekty3D1">
    <w:name w:val="Table 3D effects 1"/>
    <w:basedOn w:val="Standardowy"/>
    <w:uiPriority w:val="99"/>
    <w:semiHidden/>
    <w:unhideWhenUsed/>
    <w:rsid w:val="009054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9054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9054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9054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9054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9054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9054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9054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9054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9054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9054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9054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9054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9054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9054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9054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9054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9054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9054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9054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90547D"/>
    <w:pPr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90547D"/>
  </w:style>
  <w:style w:type="table" w:styleId="Tabela-Profesjonalny">
    <w:name w:val="Table Professional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9054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9054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9054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90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90547D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0547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90547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90547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90547D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90547D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90547D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90547D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90547D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90547D"/>
    <w:pPr>
      <w:spacing w:after="100"/>
      <w:ind w:left="1760"/>
    </w:pPr>
  </w:style>
  <w:style w:type="paragraph" w:customStyle="1" w:styleId="Informacjekontaktowewyrnienie">
    <w:name w:val="Informacje kontaktowe — wyróżnienie"/>
    <w:basedOn w:val="Normalny"/>
    <w:uiPriority w:val="4"/>
    <w:qFormat/>
    <w:rsid w:val="0090547D"/>
    <w:pPr>
      <w:jc w:val="center"/>
    </w:pPr>
    <w:rPr>
      <w:b/>
      <w:color w:val="1D824C" w:themeColor="accent1"/>
    </w:rPr>
  </w:style>
  <w:style w:type="character" w:styleId="Wzmianka">
    <w:name w:val="Mention"/>
    <w:basedOn w:val="Domylnaczcionkaakapitu"/>
    <w:uiPriority w:val="99"/>
    <w:semiHidden/>
    <w:unhideWhenUsed/>
    <w:rsid w:val="0090547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listy"/>
    <w:uiPriority w:val="99"/>
    <w:semiHidden/>
    <w:unhideWhenUsed/>
    <w:rsid w:val="0090547D"/>
    <w:pPr>
      <w:numPr>
        <w:numId w:val="14"/>
      </w:numPr>
    </w:pPr>
  </w:style>
  <w:style w:type="numbering" w:styleId="1ai">
    <w:name w:val="Outline List 1"/>
    <w:basedOn w:val="Bezlisty"/>
    <w:uiPriority w:val="99"/>
    <w:semiHidden/>
    <w:unhideWhenUsed/>
    <w:rsid w:val="0090547D"/>
    <w:pPr>
      <w:numPr>
        <w:numId w:val="15"/>
      </w:numPr>
    </w:pPr>
  </w:style>
  <w:style w:type="character" w:styleId="Hasztag">
    <w:name w:val="Hashtag"/>
    <w:basedOn w:val="Domylnaczcionkaakapitu"/>
    <w:uiPriority w:val="99"/>
    <w:semiHidden/>
    <w:unhideWhenUsed/>
    <w:rsid w:val="0090547D"/>
    <w:rPr>
      <w:rFonts w:ascii="Calibri" w:hAnsi="Calibri" w:cs="Calibri"/>
      <w:color w:val="2B579A"/>
      <w:shd w:val="clear" w:color="auto" w:fill="E1DFDD"/>
    </w:rPr>
  </w:style>
  <w:style w:type="paragraph" w:styleId="Listapunktowana2">
    <w:name w:val="List Bullet 2"/>
    <w:basedOn w:val="Normalny"/>
    <w:uiPriority w:val="99"/>
    <w:semiHidden/>
    <w:unhideWhenUsed/>
    <w:rsid w:val="0090547D"/>
    <w:pPr>
      <w:numPr>
        <w:numId w:val="3"/>
      </w:numPr>
      <w:contextualSpacing/>
    </w:pPr>
  </w:style>
  <w:style w:type="character" w:styleId="Uwydatnienie">
    <w:name w:val="Emphasis"/>
    <w:basedOn w:val="Domylnaczcionkaakapitu"/>
    <w:uiPriority w:val="20"/>
    <w:semiHidden/>
    <w:unhideWhenUsed/>
    <w:rsid w:val="0090547D"/>
    <w:rPr>
      <w:rFonts w:ascii="Calibri" w:hAnsi="Calibri" w:cs="Calibri"/>
      <w:i/>
      <w:iCs/>
    </w:rPr>
  </w:style>
  <w:style w:type="numbering" w:styleId="Artykusekcja">
    <w:name w:val="Outline List 3"/>
    <w:basedOn w:val="Bezlisty"/>
    <w:uiPriority w:val="99"/>
    <w:semiHidden/>
    <w:unhideWhenUsed/>
    <w:rsid w:val="0090547D"/>
    <w:pPr>
      <w:numPr>
        <w:numId w:val="16"/>
      </w:numPr>
    </w:pPr>
  </w:style>
  <w:style w:type="character" w:styleId="Odwoanieintensywne">
    <w:name w:val="Intense Reference"/>
    <w:basedOn w:val="Domylnaczcionkaakapitu"/>
    <w:uiPriority w:val="32"/>
    <w:semiHidden/>
    <w:unhideWhenUsed/>
    <w:rsid w:val="0090547D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ny">
    <w:name w:val="Smart Hyperlink"/>
    <w:basedOn w:val="Domylnaczcionkaakapitu"/>
    <w:uiPriority w:val="99"/>
    <w:semiHidden/>
    <w:unhideWhenUsed/>
    <w:rsid w:val="0090547D"/>
    <w:rPr>
      <w:rFonts w:ascii="Calibri" w:hAnsi="Calibri" w:cs="Calibri"/>
      <w:u w:val="dotte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547D"/>
    <w:rPr>
      <w:rFonts w:ascii="Calibri" w:hAnsi="Calibri" w:cs="Calibri"/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semiHidden/>
    <w:unhideWhenUsed/>
    <w:qFormat/>
    <w:rsid w:val="0090547D"/>
    <w:rPr>
      <w:rFonts w:ascii="Calibri" w:hAnsi="Calibri" w:cs="Calibri"/>
      <w:b/>
      <w:bCs/>
    </w:rPr>
  </w:style>
  <w:style w:type="character" w:customStyle="1" w:styleId="gmail-im">
    <w:name w:val="gmail-im"/>
    <w:basedOn w:val="Domylnaczcionkaakapitu"/>
    <w:rsid w:val="001B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ardecka\AppData\Local\Microsoft\Office\16.0\DTS\pl-PL%7bF6703535-28DF-41BC-8B74-04797287D4F6%7d\%7b5CFE8AFF-CBD8-4561-9420-877B690A646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4203D115AA4C6B8D895EFC28F2AA2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DEE38-ECD6-4E57-8F7F-C0C53FA89AF7}"/>
      </w:docPartPr>
      <w:docPartBody>
        <w:p w:rsidR="00C85BA7" w:rsidRDefault="00D16082">
          <w:pPr>
            <w:pStyle w:val="724203D115AA4C6B8D895EFC28F2AA2F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82"/>
    <w:rsid w:val="0021744B"/>
    <w:rsid w:val="00466890"/>
    <w:rsid w:val="004C34E5"/>
    <w:rsid w:val="009165F6"/>
    <w:rsid w:val="00C85BA7"/>
    <w:rsid w:val="00CE37D2"/>
    <w:rsid w:val="00D16082"/>
    <w:rsid w:val="00D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"/>
    <w:rPr>
      <w:rFonts w:asciiTheme="majorHAnsi" w:hAnsiTheme="majorHAnsi"/>
      <w:b/>
      <w:iCs/>
      <w:color w:val="262626" w:themeColor="text1" w:themeTint="D9"/>
      <w:sz w:val="70"/>
    </w:rPr>
  </w:style>
  <w:style w:type="paragraph" w:customStyle="1" w:styleId="724203D115AA4C6B8D895EFC28F2AA2F">
    <w:name w:val="724203D115AA4C6B8D895EFC28F2AA2F"/>
  </w:style>
  <w:style w:type="character" w:styleId="Odwoaniedelikatne">
    <w:name w:val="Subtle Reference"/>
    <w:basedOn w:val="Domylnaczcionkaakapitu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C:\Users\gardecka\AppData\Local\Microsoft\Office\16.0\DTS\pl-PL{F6703535-28DF-41BC-8B74-04797287D4F6}\{5CFE8AFF-CBD8-4561-9420-877B690A646E}tf16402488_win32.dotx</Template>
  <TotalTime>0</TotalTime>
  <Pages>3</Pages>
  <Words>332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2021-10-12T19:08:00Z</dcterms:created>
  <dcterms:modified xsi:type="dcterms:W3CDTF">2022-05-06T12:20:00Z</dcterms:modified>
  <cp:category/>
</cp:coreProperties>
</file>